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FD5" w:rsidRDefault="00072FD5" w:rsidP="00072FD5">
      <w:pPr>
        <w:pStyle w:val="af3"/>
        <w:bidi/>
        <w:rPr>
          <w:rFonts w:ascii="Tahoma" w:hAnsi="Tahoma" w:cs="Tahoma"/>
          <w:rtl/>
          <w:lang w:eastAsia="he" w:bidi="he-IL"/>
        </w:rPr>
      </w:pPr>
      <w:r>
        <w:rPr>
          <w:rFonts w:ascii="Tahoma" w:hAnsi="Tahoma" w:cs="Tahoma" w:hint="cs"/>
          <w:rtl/>
          <w:lang w:eastAsia="he" w:bidi="he-IL"/>
        </w:rPr>
        <w:t>אפליקציה לניהול בית חכם</w:t>
      </w:r>
    </w:p>
    <w:p w:rsidR="00072FD5" w:rsidRPr="00072FD5" w:rsidRDefault="00072FD5" w:rsidP="00081BEA">
      <w:pPr>
        <w:pStyle w:val="af3"/>
        <w:bidi/>
        <w:rPr>
          <w:rFonts w:ascii="Tahoma" w:hAnsi="Tahoma" w:cs="Tahoma"/>
          <w:sz w:val="56"/>
          <w:szCs w:val="56"/>
          <w:rtl/>
          <w:lang w:eastAsia="he" w:bidi="he-IL"/>
        </w:rPr>
      </w:pPr>
      <w:r>
        <w:rPr>
          <w:rFonts w:ascii="Tahoma" w:hAnsi="Tahoma" w:cs="Tahoma"/>
          <w:sz w:val="56"/>
          <w:szCs w:val="56"/>
          <w:lang w:eastAsia="he" w:bidi="he-IL"/>
        </w:rPr>
        <w:t xml:space="preserve">Smart Home – </w:t>
      </w:r>
      <w:r w:rsidR="00081BEA">
        <w:rPr>
          <w:rFonts w:ascii="Tahoma" w:hAnsi="Tahoma" w:cs="Tahoma"/>
          <w:sz w:val="56"/>
          <w:szCs w:val="56"/>
          <w:lang w:eastAsia="he" w:bidi="he-IL"/>
        </w:rPr>
        <w:t>AutoSmartTech</w:t>
      </w:r>
      <w:r>
        <w:rPr>
          <w:rFonts w:ascii="Tahoma" w:hAnsi="Tahoma" w:cs="Tahoma"/>
          <w:sz w:val="56"/>
          <w:szCs w:val="56"/>
          <w:lang w:eastAsia="he" w:bidi="he-IL"/>
        </w:rPr>
        <w:t>.com</w:t>
      </w:r>
    </w:p>
    <w:p w:rsidR="00072FD5" w:rsidRPr="00072FD5" w:rsidRDefault="00072FD5" w:rsidP="00072FD5">
      <w:pPr>
        <w:bidi/>
        <w:rPr>
          <w:lang w:eastAsia="he" w:bidi="he-IL"/>
        </w:rPr>
      </w:pPr>
    </w:p>
    <w:p w:rsidR="00081BEA" w:rsidRDefault="00081BEA" w:rsidP="00081BEA">
      <w:pPr>
        <w:pStyle w:val="1"/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מטרת האפליקציה</w:t>
      </w:r>
    </w:p>
    <w:p w:rsidR="000B5880" w:rsidRPr="000B5880" w:rsidRDefault="000B5880" w:rsidP="000B58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בשנים האחרונות התפתחה מגמה של מערכות לניהול בית מרחוק תוך שימוש ברכיבים חכמים המותקנים כרכיבי רשת </w:t>
      </w:r>
      <w:proofErr w:type="spellStart"/>
      <w:r>
        <w:rPr>
          <w:lang w:bidi="he-IL"/>
        </w:rPr>
        <w:t>IoT</w:t>
      </w:r>
      <w:proofErr w:type="spellEnd"/>
      <w:r>
        <w:rPr>
          <w:rFonts w:hint="cs"/>
          <w:rtl/>
          <w:lang w:bidi="he-IL"/>
        </w:rPr>
        <w:t xml:space="preserve"> דוגמת </w:t>
      </w:r>
      <w:proofErr w:type="spellStart"/>
      <w:r>
        <w:rPr>
          <w:rFonts w:hint="cs"/>
          <w:rtl/>
          <w:lang w:bidi="he-IL"/>
        </w:rPr>
        <w:t>שואבי</w:t>
      </w:r>
      <w:proofErr w:type="spellEnd"/>
      <w:r>
        <w:rPr>
          <w:rFonts w:hint="cs"/>
          <w:rtl/>
          <w:lang w:bidi="he-IL"/>
        </w:rPr>
        <w:t xml:space="preserve"> אבק, מנעולי לדלתות, מצלמות, גלאים, מזגנים</w:t>
      </w:r>
      <w:bookmarkStart w:id="0" w:name="_GoBack"/>
      <w:bookmarkEnd w:id="0"/>
      <w:r>
        <w:rPr>
          <w:rFonts w:hint="cs"/>
          <w:rtl/>
          <w:lang w:bidi="he-IL"/>
        </w:rPr>
        <w:t xml:space="preserve"> ומפסקים. ממטרת האפליקציה היא לאפשר ללקוחות שמותקן אצלם מערכת לבית חכם לנהל את המערכת ופעילות בבית</w:t>
      </w:r>
    </w:p>
    <w:p w:rsidR="00081BEA" w:rsidRDefault="00081BEA" w:rsidP="00081BEA">
      <w:pPr>
        <w:pStyle w:val="1"/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קהל היעד של האתר</w:t>
      </w:r>
    </w:p>
    <w:p w:rsidR="00475A7A" w:rsidRPr="00DE44FD" w:rsidRDefault="00081BEA" w:rsidP="00081BEA">
      <w:pPr>
        <w:pStyle w:val="1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תבניות ומסכים</w:t>
      </w:r>
    </w:p>
    <w:p w:rsidR="00475A7A" w:rsidRPr="00DE44FD" w:rsidRDefault="002032AF" w:rsidP="002032AF">
      <w:pPr>
        <w:bidi/>
        <w:rPr>
          <w:rFonts w:ascii="Tahoma" w:hAnsi="Tahoma" w:cs="Tahoma"/>
        </w:rPr>
      </w:pPr>
      <w:r w:rsidRPr="00DE44FD">
        <w:rPr>
          <w:rFonts w:ascii="Tahoma" w:hAnsi="Tahoma" w:cs="Tahoma"/>
          <w:rtl/>
          <w:lang w:eastAsia="he" w:bidi="he-IL"/>
        </w:rPr>
        <w:t>כדי לנצל את העיצוב של תבנית זו, השתמש בגלריית הסגנונות בכרטיסיה 'בית'. באפשרותך לעצב כותרות משלך על-ידי שימוש בסגנונות כותרת, או לסמן טקסט חשוב באמצעות סגנונות אחרים, כגון הדגשה וציטוט חזק. סגנונות אלה מגיעים בעיצוב שיוצר מראה נהדר והרמוני כדי לעזור לך לבטא את הרעיונות שלך.</w:t>
      </w:r>
    </w:p>
    <w:p w:rsidR="00475A7A" w:rsidRDefault="002032AF" w:rsidP="002032AF">
      <w:pPr>
        <w:bidi/>
        <w:rPr>
          <w:rFonts w:ascii="Tahoma" w:hAnsi="Tahoma" w:cs="Tahoma"/>
          <w:rtl/>
        </w:rPr>
      </w:pPr>
      <w:r w:rsidRPr="00DE44FD">
        <w:rPr>
          <w:rFonts w:ascii="Tahoma" w:hAnsi="Tahoma" w:cs="Tahoma"/>
          <w:rtl/>
          <w:lang w:eastAsia="he" w:bidi="he-IL"/>
        </w:rPr>
        <w:t>קדימה, התחל בעבודה.</w:t>
      </w:r>
    </w:p>
    <w:p w:rsidR="00081BEA" w:rsidRDefault="00081BEA" w:rsidP="00081BEA">
      <w:pPr>
        <w:bidi/>
        <w:rPr>
          <w:rFonts w:ascii="Tahoma" w:hAnsi="Tahoma" w:cs="Tahoma"/>
          <w:rtl/>
        </w:rPr>
      </w:pPr>
    </w:p>
    <w:p w:rsidR="00081BEA" w:rsidRDefault="00081BEA" w:rsidP="00081BEA">
      <w:pPr>
        <w:bidi/>
        <w:rPr>
          <w:rFonts w:ascii="Tahoma" w:hAnsi="Tahoma" w:cs="Tahoma"/>
          <w:rtl/>
        </w:rPr>
      </w:pPr>
    </w:p>
    <w:p w:rsidR="00081BEA" w:rsidRDefault="00081BEA" w:rsidP="00081BEA">
      <w:pPr>
        <w:bidi/>
        <w:rPr>
          <w:rFonts w:ascii="Tahoma" w:hAnsi="Tahoma" w:cs="Tahoma"/>
          <w:rtl/>
        </w:rPr>
      </w:pPr>
    </w:p>
    <w:p w:rsidR="00081BEA" w:rsidRPr="00DE44FD" w:rsidRDefault="00081BEA" w:rsidP="00081BEA">
      <w:pPr>
        <w:bidi/>
        <w:rPr>
          <w:rFonts w:ascii="Tahoma" w:hAnsi="Tahoma" w:cs="Tahoma"/>
        </w:rPr>
      </w:pPr>
    </w:p>
    <w:sectPr w:rsidR="00081BEA" w:rsidRPr="00DE44FD" w:rsidSect="00673173"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D5"/>
    <w:rsid w:val="00072FD5"/>
    <w:rsid w:val="00081BEA"/>
    <w:rsid w:val="000B5880"/>
    <w:rsid w:val="002032AF"/>
    <w:rsid w:val="003F7D59"/>
    <w:rsid w:val="00475A7A"/>
    <w:rsid w:val="00673173"/>
    <w:rsid w:val="00B3529E"/>
    <w:rsid w:val="00DE44FD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8392-022E-4405-B00B-BCFC5E7A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he-I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ציטוט חזק תו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0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</w:style>
  <w:style w:type="paragraph" w:styleId="ac">
    <w:name w:val="Quote"/>
    <w:basedOn w:val="a"/>
    <w:next w:val="a"/>
    <w:link w:val="ad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ad">
    <w:name w:val="ציטוט תו"/>
    <w:basedOn w:val="a0"/>
    <w:link w:val="ac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כותרת משנה תו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כותרת טקסט תו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506;&#1497;&#1510;&#1493;&#1489;%20'&#1497;&#1493;&#1504;&#1497;&#1501;'%20(&#1512;&#1497;&#1511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'יונים' (ריק)</Template>
  <TotalTime>9</TotalTime>
  <Pages>1</Pages>
  <Words>109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2017-07-18T10:27:00Z</dcterms:created>
  <dcterms:modified xsi:type="dcterms:W3CDTF">2017-07-18T11:09:00Z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